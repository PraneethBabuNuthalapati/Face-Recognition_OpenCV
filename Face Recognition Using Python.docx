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AE4824" w:rsidP="00C6554A">
      <w:pPr>
        <w:pStyle w:val="Title"/>
      </w:pPr>
      <w:r>
        <w:t>Face Recognition Using Python</w:t>
      </w:r>
    </w:p>
    <w:p w:rsidR="00C6554A" w:rsidRPr="00D5413C" w:rsidRDefault="00B659D7" w:rsidP="00C6554A">
      <w:pPr>
        <w:pStyle w:val="Subtitle"/>
      </w:pPr>
      <w:sdt>
        <w:sdtPr>
          <w:alias w:val="Report Subtitle:"/>
          <w:tag w:val="Report Subtitle:"/>
          <w:id w:val="1354841790"/>
          <w:placeholder>
            <w:docPart w:val="0236431C33014FF795A5959DFB12590F"/>
          </w:placeholder>
          <w:temporary/>
          <w:showingPlcHdr/>
          <w15:appearance w15:val="hidden"/>
        </w:sdtPr>
        <w:sdtEndPr/>
        <w:sdtContent>
          <w:r w:rsidR="00C6554A" w:rsidRPr="00D5413C">
            <w:t>REPORT SUBTITLE</w:t>
          </w:r>
        </w:sdtContent>
      </w:sdt>
    </w:p>
    <w:p w:rsidR="00C6554A" w:rsidRDefault="00B659D7" w:rsidP="00C6554A">
      <w:pPr>
        <w:pStyle w:val="ContactInfo"/>
      </w:pPr>
      <w:sdt>
        <w:sdtPr>
          <w:alias w:val="Name:"/>
          <w:tag w:val="Name:"/>
          <w:id w:val="-2071874759"/>
          <w:placeholder>
            <w:docPart w:val="ED6A60CABC7242E6A72BBEA4C5AED982"/>
          </w:placeholder>
          <w:temporary/>
          <w:showingPlcHdr/>
          <w15:appearance w15:val="hidden"/>
        </w:sdtPr>
        <w:sdtEndPr/>
        <w:sdtContent>
          <w:r w:rsidR="00C6554A">
            <w:t>Name</w:t>
          </w:r>
        </w:sdtContent>
      </w:sdt>
      <w:r w:rsidR="00C6554A">
        <w:t xml:space="preserve"> | </w:t>
      </w:r>
      <w:r w:rsidR="00AE4824">
        <w:t>UROP</w:t>
      </w:r>
      <w:r w:rsidR="00C6554A">
        <w:t xml:space="preserve"> |</w:t>
      </w:r>
      <w:r w:rsidR="00C6554A" w:rsidRPr="00D5413C">
        <w:t xml:space="preserve"> </w:t>
      </w:r>
      <w:sdt>
        <w:sdtPr>
          <w:alias w:val="Date:"/>
          <w:tag w:val="Date:"/>
          <w:id w:val="-35980865"/>
          <w:placeholder>
            <w:docPart w:val="3506F1BA6DF245599A1BB1B4FBD7664B"/>
          </w:placeholder>
          <w:temporary/>
          <w:showingPlcHdr/>
          <w15:appearance w15:val="hidden"/>
        </w:sdtPr>
        <w:sdtEndPr/>
        <w:sdtContent>
          <w:r w:rsidR="00C6554A">
            <w:t>Date</w:t>
          </w:r>
        </w:sdtContent>
      </w:sdt>
      <w:r w:rsidR="00C6554A">
        <w:br w:type="page"/>
      </w:r>
    </w:p>
    <w:p w:rsidR="00AE4824" w:rsidRPr="00AE4824" w:rsidRDefault="00AE4824" w:rsidP="00AE4824">
      <w:pPr>
        <w:pStyle w:val="ListParagraph"/>
        <w:rPr>
          <w:rFonts w:ascii="Times New Roman" w:hAnsi="Times New Roman" w:cs="Times New Roman"/>
          <w:b/>
          <w:sz w:val="36"/>
          <w:szCs w:val="36"/>
        </w:rPr>
      </w:pPr>
      <w:r>
        <w:rPr>
          <w:rFonts w:ascii="Times New Roman" w:hAnsi="Times New Roman" w:cs="Times New Roman"/>
          <w:b/>
          <w:sz w:val="36"/>
          <w:szCs w:val="36"/>
        </w:rPr>
        <w:lastRenderedPageBreak/>
        <w:t>Contents</w:t>
      </w:r>
    </w:p>
    <w:p w:rsidR="002C74C0" w:rsidRDefault="00AE4824" w:rsidP="00AE4824">
      <w:pPr>
        <w:pStyle w:val="ListParagraph"/>
        <w:numPr>
          <w:ilvl w:val="0"/>
          <w:numId w:val="16"/>
        </w:numPr>
        <w:rPr>
          <w:rFonts w:ascii="Times New Roman" w:hAnsi="Times New Roman" w:cs="Times New Roman"/>
          <w:sz w:val="28"/>
        </w:rPr>
      </w:pPr>
      <w:r>
        <w:rPr>
          <w:rFonts w:ascii="Times New Roman" w:hAnsi="Times New Roman" w:cs="Times New Roman"/>
          <w:sz w:val="28"/>
        </w:rPr>
        <w:t>Abstract</w:t>
      </w:r>
    </w:p>
    <w:p w:rsidR="00AE4824" w:rsidRDefault="00AE4824" w:rsidP="00AE4824">
      <w:pPr>
        <w:pStyle w:val="ListParagraph"/>
        <w:numPr>
          <w:ilvl w:val="0"/>
          <w:numId w:val="16"/>
        </w:numPr>
        <w:rPr>
          <w:rFonts w:ascii="Times New Roman" w:hAnsi="Times New Roman" w:cs="Times New Roman"/>
          <w:sz w:val="28"/>
        </w:rPr>
      </w:pPr>
      <w:r>
        <w:rPr>
          <w:rFonts w:ascii="Times New Roman" w:hAnsi="Times New Roman" w:cs="Times New Roman"/>
          <w:sz w:val="28"/>
        </w:rPr>
        <w:t>Acknowledgements</w:t>
      </w:r>
    </w:p>
    <w:p w:rsidR="00DA66F3" w:rsidRDefault="00DA66F3" w:rsidP="00AE4824">
      <w:pPr>
        <w:pStyle w:val="ListParagraph"/>
        <w:numPr>
          <w:ilvl w:val="0"/>
          <w:numId w:val="16"/>
        </w:numPr>
        <w:rPr>
          <w:rFonts w:ascii="Times New Roman" w:hAnsi="Times New Roman" w:cs="Times New Roman"/>
          <w:sz w:val="28"/>
        </w:rPr>
      </w:pPr>
    </w:p>
    <w:p w:rsidR="00DA66F3" w:rsidRPr="00DA66F3" w:rsidRDefault="00DA66F3" w:rsidP="00DA66F3"/>
    <w:p w:rsidR="00DA66F3" w:rsidRPr="00DA66F3" w:rsidRDefault="00DA66F3" w:rsidP="00DA66F3"/>
    <w:p w:rsidR="00DA66F3" w:rsidRPr="00DA66F3" w:rsidRDefault="00DA66F3" w:rsidP="00DA66F3"/>
    <w:p w:rsidR="00DA66F3" w:rsidRPr="00DA66F3" w:rsidRDefault="00DA66F3" w:rsidP="00DA66F3"/>
    <w:p w:rsidR="00DA66F3" w:rsidRPr="00DA66F3" w:rsidRDefault="00DA66F3" w:rsidP="00DA66F3"/>
    <w:p w:rsidR="00DA66F3" w:rsidRPr="00DA66F3" w:rsidRDefault="00DA66F3" w:rsidP="00DA66F3"/>
    <w:p w:rsidR="00DA66F3" w:rsidRPr="00DA66F3" w:rsidRDefault="00DA66F3" w:rsidP="00DA66F3"/>
    <w:p w:rsidR="00DA66F3" w:rsidRPr="00DA66F3" w:rsidRDefault="00DA66F3" w:rsidP="00DA66F3"/>
    <w:p w:rsidR="00DA66F3" w:rsidRPr="00DA66F3" w:rsidRDefault="00DA66F3" w:rsidP="00DA66F3"/>
    <w:p w:rsidR="00DA66F3" w:rsidRPr="00DA66F3" w:rsidRDefault="00DA66F3" w:rsidP="00DA66F3"/>
    <w:p w:rsidR="00DA66F3" w:rsidRPr="00DA66F3" w:rsidRDefault="00DA66F3" w:rsidP="00DA66F3"/>
    <w:p w:rsidR="00DA66F3" w:rsidRPr="00DA66F3" w:rsidRDefault="00DA66F3" w:rsidP="00DA66F3"/>
    <w:p w:rsidR="00DA66F3" w:rsidRPr="00DA66F3" w:rsidRDefault="00DA66F3" w:rsidP="00DA66F3"/>
    <w:p w:rsidR="00DA66F3" w:rsidRPr="00DA66F3" w:rsidRDefault="00DA66F3" w:rsidP="00DA66F3"/>
    <w:p w:rsidR="00DA66F3" w:rsidRDefault="00DA66F3" w:rsidP="00DA66F3"/>
    <w:p w:rsidR="00AE4824" w:rsidRDefault="00AE4824" w:rsidP="00DA66F3">
      <w:pPr>
        <w:ind w:firstLine="720"/>
      </w:pPr>
    </w:p>
    <w:p w:rsidR="00DA66F3" w:rsidRDefault="00DA66F3" w:rsidP="00DA66F3">
      <w:pPr>
        <w:ind w:firstLine="720"/>
      </w:pPr>
    </w:p>
    <w:p w:rsidR="00DA66F3" w:rsidRDefault="00DA66F3" w:rsidP="00DA66F3">
      <w:pPr>
        <w:ind w:firstLine="720"/>
      </w:pPr>
    </w:p>
    <w:p w:rsidR="00DA66F3" w:rsidRDefault="00DA66F3" w:rsidP="00DA66F3">
      <w:pPr>
        <w:ind w:firstLine="720"/>
      </w:pPr>
    </w:p>
    <w:p w:rsidR="00DA66F3" w:rsidRDefault="00DA66F3" w:rsidP="00DA66F3">
      <w:pPr>
        <w:ind w:firstLine="720"/>
      </w:pPr>
    </w:p>
    <w:p w:rsidR="00DA66F3" w:rsidRDefault="00DA66F3" w:rsidP="00DA66F3">
      <w:pPr>
        <w:ind w:firstLine="720"/>
      </w:pPr>
    </w:p>
    <w:p w:rsidR="00DA66F3" w:rsidRDefault="00DA66F3" w:rsidP="00DA66F3">
      <w:pPr>
        <w:ind w:firstLine="720"/>
      </w:pPr>
    </w:p>
    <w:p w:rsidR="00DA66F3" w:rsidRDefault="00DA66F3" w:rsidP="00DA66F3">
      <w:pPr>
        <w:ind w:firstLine="720"/>
      </w:pPr>
    </w:p>
    <w:p w:rsidR="00DA66F3" w:rsidRDefault="00DA66F3" w:rsidP="00DA66F3">
      <w:pPr>
        <w:ind w:firstLine="720"/>
      </w:pPr>
    </w:p>
    <w:p w:rsidR="00DA66F3" w:rsidRDefault="00DA66F3" w:rsidP="00DA66F3">
      <w:pPr>
        <w:ind w:firstLine="720"/>
      </w:pPr>
    </w:p>
    <w:p w:rsidR="00DA66F3" w:rsidRDefault="00DA66F3" w:rsidP="00725E27">
      <w:pPr>
        <w:rPr>
          <w:rFonts w:ascii="Times New Roman" w:hAnsi="Times New Roman" w:cs="Times New Roman"/>
          <w:b/>
          <w:sz w:val="28"/>
        </w:rPr>
      </w:pPr>
      <w:r w:rsidRPr="009F0A27">
        <w:rPr>
          <w:rFonts w:ascii="Times New Roman" w:hAnsi="Times New Roman" w:cs="Times New Roman"/>
          <w:b/>
          <w:sz w:val="28"/>
        </w:rPr>
        <w:lastRenderedPageBreak/>
        <w:t xml:space="preserve">What </w:t>
      </w:r>
      <w:r w:rsidR="00725E27">
        <w:rPr>
          <w:rFonts w:ascii="Times New Roman" w:hAnsi="Times New Roman" w:cs="Times New Roman"/>
          <w:b/>
          <w:sz w:val="28"/>
        </w:rPr>
        <w:t>i</w:t>
      </w:r>
      <w:r w:rsidR="009F0A27">
        <w:rPr>
          <w:rFonts w:ascii="Times New Roman" w:hAnsi="Times New Roman" w:cs="Times New Roman"/>
          <w:b/>
          <w:sz w:val="28"/>
        </w:rPr>
        <w:t>s</w:t>
      </w:r>
      <w:r w:rsidRPr="009F0A27">
        <w:rPr>
          <w:rFonts w:ascii="Times New Roman" w:hAnsi="Times New Roman" w:cs="Times New Roman"/>
          <w:b/>
          <w:sz w:val="28"/>
        </w:rPr>
        <w:t xml:space="preserve"> Face Detection?</w:t>
      </w:r>
    </w:p>
    <w:p w:rsidR="009F0A27" w:rsidRPr="009F0A27" w:rsidRDefault="009F0A27" w:rsidP="00725E27">
      <w:pPr>
        <w:pStyle w:val="NormalWeb"/>
        <w:shd w:val="clear" w:color="auto" w:fill="FFFFFF"/>
        <w:spacing w:before="0" w:beforeAutospacing="0" w:after="390" w:afterAutospacing="0"/>
        <w:jc w:val="both"/>
        <w:rPr>
          <w:color w:val="222222"/>
          <w:spacing w:val="4"/>
        </w:rPr>
      </w:pPr>
      <w:r w:rsidRPr="009F0A27">
        <w:t>One essential problem we are trying to figure out in computer vision is to automatically detect objects in an image without human intervention.</w:t>
      </w:r>
      <w:r w:rsidRPr="009F0A27">
        <w:rPr>
          <w:color w:val="222222"/>
          <w:spacing w:val="4"/>
        </w:rPr>
        <w:t xml:space="preserve"> Face detection can be thought of as a problem where we detect human faces in an image. There may be slight differences in </w:t>
      </w:r>
      <w:proofErr w:type="gramStart"/>
      <w:r w:rsidRPr="009F0A27">
        <w:rPr>
          <w:color w:val="222222"/>
          <w:spacing w:val="4"/>
        </w:rPr>
        <w:t>humans</w:t>
      </w:r>
      <w:proofErr w:type="gramEnd"/>
      <w:r w:rsidRPr="009F0A27">
        <w:rPr>
          <w:color w:val="222222"/>
          <w:spacing w:val="4"/>
        </w:rPr>
        <w:t xml:space="preserve"> faces of humans but overall, it is safe to say that there are certain features associated with all the human faces. There are various face detection algorithms but Viola-Jones Algorithm is one of the oldest methods that is also used today and we will use the same later in the article. After completing this article, you can go through the Viola-Jones Algorithm as I’ll link it at the end.</w:t>
      </w:r>
    </w:p>
    <w:p w:rsidR="009F0A27" w:rsidRDefault="009F0A27" w:rsidP="00725E27">
      <w:pPr>
        <w:shd w:val="clear" w:color="auto" w:fill="FFFFFF"/>
        <w:spacing w:before="0" w:after="390" w:line="240" w:lineRule="auto"/>
        <w:jc w:val="both"/>
        <w:rPr>
          <w:rFonts w:ascii="Times New Roman" w:eastAsia="Times New Roman" w:hAnsi="Times New Roman" w:cs="Times New Roman"/>
          <w:color w:val="222222"/>
          <w:spacing w:val="4"/>
          <w:sz w:val="24"/>
          <w:szCs w:val="24"/>
        </w:rPr>
      </w:pPr>
      <w:r w:rsidRPr="009F0A27">
        <w:rPr>
          <w:rFonts w:ascii="Times New Roman" w:eastAsia="Times New Roman" w:hAnsi="Times New Roman" w:cs="Times New Roman"/>
          <w:color w:val="222222"/>
          <w:spacing w:val="4"/>
          <w:sz w:val="24"/>
          <w:szCs w:val="24"/>
        </w:rPr>
        <w:t>Face detection is usually the first step toward many face-related technologies, such as face recognition or verification. However, face detection can have very useful applications. The most successful application of face detection would probably be photo taking. When you take a photo of your friends, the face detection algorithm built into your digital camera detects where the faces are and adjusts the focus accordingly.</w:t>
      </w:r>
    </w:p>
    <w:p w:rsidR="00725E27" w:rsidRDefault="00725E27" w:rsidP="00725E27">
      <w:pPr>
        <w:shd w:val="clear" w:color="auto" w:fill="FFFFFF"/>
        <w:spacing w:before="0" w:after="390" w:line="240" w:lineRule="auto"/>
        <w:jc w:val="both"/>
        <w:rPr>
          <w:rFonts w:ascii="Times New Roman" w:eastAsia="Times New Roman" w:hAnsi="Times New Roman" w:cs="Times New Roman"/>
          <w:b/>
          <w:color w:val="222222"/>
          <w:spacing w:val="4"/>
          <w:sz w:val="28"/>
          <w:szCs w:val="24"/>
        </w:rPr>
      </w:pPr>
      <w:r>
        <w:rPr>
          <w:rFonts w:ascii="Times New Roman" w:eastAsia="Times New Roman" w:hAnsi="Times New Roman" w:cs="Times New Roman"/>
          <w:b/>
          <w:color w:val="222222"/>
          <w:spacing w:val="4"/>
          <w:sz w:val="28"/>
          <w:szCs w:val="24"/>
        </w:rPr>
        <w:t>What is Face Recognition?</w:t>
      </w:r>
    </w:p>
    <w:p w:rsidR="00725E27" w:rsidRDefault="00725E27" w:rsidP="00725E27">
      <w:pPr>
        <w:pStyle w:val="ListParagraph"/>
        <w:numPr>
          <w:ilvl w:val="0"/>
          <w:numId w:val="17"/>
        </w:numPr>
        <w:shd w:val="clear" w:color="auto" w:fill="FFFFFF"/>
        <w:spacing w:before="0" w:after="390" w:line="240" w:lineRule="auto"/>
        <w:jc w:val="both"/>
        <w:rPr>
          <w:rFonts w:ascii="Times New Roman" w:eastAsia="Times New Roman" w:hAnsi="Times New Roman" w:cs="Times New Roman"/>
          <w:b/>
          <w:color w:val="222222"/>
          <w:spacing w:val="4"/>
          <w:sz w:val="28"/>
          <w:szCs w:val="24"/>
        </w:rPr>
      </w:pPr>
      <w:r>
        <w:rPr>
          <w:rFonts w:ascii="Times New Roman" w:eastAsia="Times New Roman" w:hAnsi="Times New Roman" w:cs="Times New Roman"/>
          <w:b/>
          <w:color w:val="222222"/>
          <w:spacing w:val="4"/>
          <w:sz w:val="28"/>
          <w:szCs w:val="24"/>
        </w:rPr>
        <w:t>Face Detection: -</w:t>
      </w:r>
    </w:p>
    <w:p w:rsidR="00725E27" w:rsidRDefault="00725E27" w:rsidP="00725E27">
      <w:pPr>
        <w:pStyle w:val="ListParagraph"/>
        <w:shd w:val="clear" w:color="auto" w:fill="FFFFFF"/>
        <w:spacing w:before="0" w:after="390" w:line="240" w:lineRule="auto"/>
        <w:jc w:val="both"/>
        <w:rPr>
          <w:rFonts w:ascii="Times New Roman" w:eastAsia="Times New Roman" w:hAnsi="Times New Roman" w:cs="Times New Roman"/>
          <w:b/>
          <w:color w:val="222222"/>
          <w:spacing w:val="4"/>
          <w:sz w:val="28"/>
          <w:szCs w:val="24"/>
        </w:rPr>
      </w:pPr>
    </w:p>
    <w:p w:rsidR="00725E27" w:rsidRDefault="00725E27" w:rsidP="00725E27">
      <w:pPr>
        <w:pStyle w:val="ListParagraph"/>
        <w:shd w:val="clear" w:color="auto" w:fill="FFFFFF"/>
        <w:spacing w:before="0" w:after="390" w:line="240" w:lineRule="auto"/>
        <w:jc w:val="both"/>
        <w:rPr>
          <w:rFonts w:ascii="Times New Roman" w:eastAsia="Times New Roman" w:hAnsi="Times New Roman" w:cs="Times New Roman"/>
          <w:color w:val="222222"/>
          <w:spacing w:val="4"/>
          <w:sz w:val="24"/>
          <w:szCs w:val="24"/>
        </w:rPr>
      </w:pPr>
      <w:r>
        <w:rPr>
          <w:rFonts w:ascii="Times New Roman" w:eastAsia="Times New Roman" w:hAnsi="Times New Roman" w:cs="Times New Roman"/>
          <w:color w:val="222222"/>
          <w:spacing w:val="4"/>
          <w:sz w:val="24"/>
          <w:szCs w:val="24"/>
        </w:rPr>
        <w:t xml:space="preserve">To recognize a face, it is first important that we detect/locate a face in an image/video. There is various facial detection software that can detect a Human face in an image. We can extract a human face and then move on to the next step. </w:t>
      </w:r>
      <w:r w:rsidR="0085667A">
        <w:rPr>
          <w:rFonts w:ascii="Times New Roman" w:eastAsia="Times New Roman" w:hAnsi="Times New Roman" w:cs="Times New Roman"/>
          <w:color w:val="222222"/>
          <w:spacing w:val="4"/>
          <w:sz w:val="24"/>
          <w:szCs w:val="24"/>
        </w:rPr>
        <w:t>Viola-Jones algorithm is one of the popular face detection algorithms.</w:t>
      </w:r>
    </w:p>
    <w:p w:rsidR="0085667A" w:rsidRDefault="0085667A" w:rsidP="00725E27">
      <w:pPr>
        <w:pStyle w:val="ListParagraph"/>
        <w:shd w:val="clear" w:color="auto" w:fill="FFFFFF"/>
        <w:spacing w:before="0" w:after="390" w:line="240" w:lineRule="auto"/>
        <w:jc w:val="both"/>
        <w:rPr>
          <w:rFonts w:ascii="Times New Roman" w:eastAsia="Times New Roman" w:hAnsi="Times New Roman" w:cs="Times New Roman"/>
          <w:color w:val="222222"/>
          <w:spacing w:val="4"/>
          <w:sz w:val="24"/>
          <w:szCs w:val="24"/>
        </w:rPr>
      </w:pPr>
    </w:p>
    <w:p w:rsidR="0085667A" w:rsidRDefault="0085667A" w:rsidP="0085667A">
      <w:pPr>
        <w:pStyle w:val="ListParagraph"/>
        <w:numPr>
          <w:ilvl w:val="0"/>
          <w:numId w:val="17"/>
        </w:numPr>
        <w:shd w:val="clear" w:color="auto" w:fill="FFFFFF"/>
        <w:spacing w:before="0" w:after="390" w:line="240" w:lineRule="auto"/>
        <w:jc w:val="both"/>
        <w:rPr>
          <w:rFonts w:ascii="Times New Roman" w:eastAsia="Times New Roman" w:hAnsi="Times New Roman" w:cs="Times New Roman"/>
          <w:b/>
          <w:color w:val="222222"/>
          <w:spacing w:val="4"/>
          <w:sz w:val="28"/>
          <w:szCs w:val="24"/>
        </w:rPr>
      </w:pPr>
      <w:r>
        <w:rPr>
          <w:rFonts w:ascii="Times New Roman" w:eastAsia="Times New Roman" w:hAnsi="Times New Roman" w:cs="Times New Roman"/>
          <w:b/>
          <w:color w:val="222222"/>
          <w:spacing w:val="4"/>
          <w:sz w:val="28"/>
          <w:szCs w:val="24"/>
        </w:rPr>
        <w:t>Feature extracting using face embedding</w:t>
      </w:r>
    </w:p>
    <w:p w:rsidR="0085667A" w:rsidRDefault="0085667A" w:rsidP="0085667A">
      <w:pPr>
        <w:pStyle w:val="ListParagraph"/>
        <w:shd w:val="clear" w:color="auto" w:fill="FFFFFF"/>
        <w:spacing w:before="0" w:after="390" w:line="240" w:lineRule="auto"/>
        <w:jc w:val="both"/>
        <w:rPr>
          <w:rFonts w:ascii="Times New Roman" w:eastAsia="Times New Roman" w:hAnsi="Times New Roman" w:cs="Times New Roman"/>
          <w:b/>
          <w:color w:val="222222"/>
          <w:spacing w:val="4"/>
          <w:sz w:val="28"/>
          <w:szCs w:val="24"/>
        </w:rPr>
      </w:pPr>
    </w:p>
    <w:p w:rsidR="0085667A" w:rsidRDefault="0085667A" w:rsidP="0085667A">
      <w:pPr>
        <w:pStyle w:val="ListParagraph"/>
        <w:shd w:val="clear" w:color="auto" w:fill="FFFFFF"/>
        <w:spacing w:before="0" w:after="390" w:line="240" w:lineRule="auto"/>
        <w:jc w:val="both"/>
        <w:rPr>
          <w:rFonts w:ascii="Times New Roman" w:eastAsia="Times New Roman" w:hAnsi="Times New Roman" w:cs="Times New Roman"/>
          <w:color w:val="222222"/>
          <w:spacing w:val="4"/>
          <w:sz w:val="24"/>
          <w:szCs w:val="24"/>
        </w:rPr>
      </w:pPr>
      <w:r>
        <w:rPr>
          <w:rFonts w:ascii="Times New Roman" w:eastAsia="Times New Roman" w:hAnsi="Times New Roman" w:cs="Times New Roman"/>
          <w:color w:val="222222"/>
          <w:spacing w:val="4"/>
          <w:sz w:val="24"/>
          <w:szCs w:val="24"/>
        </w:rPr>
        <w:t xml:space="preserve">The next step is to extract features from a face using a face embedding model. A face embedding is a vector that represents the features extracted from the face and we can use these vectors to recognize the face. Note that face embedding for the same face may be really close in the vector space, whereas the face embedding of two different faces may be really far away. We get a face embedding after passing the image </w:t>
      </w:r>
      <w:r w:rsidR="00DA0A77">
        <w:rPr>
          <w:rFonts w:ascii="Times New Roman" w:eastAsia="Times New Roman" w:hAnsi="Times New Roman" w:cs="Times New Roman"/>
          <w:color w:val="222222"/>
          <w:spacing w:val="4"/>
          <w:sz w:val="24"/>
          <w:szCs w:val="24"/>
        </w:rPr>
        <w:t>through a face embedding model.</w:t>
      </w:r>
    </w:p>
    <w:p w:rsidR="00DA0A77" w:rsidRDefault="00DA0A77" w:rsidP="0085667A">
      <w:pPr>
        <w:pStyle w:val="ListParagraph"/>
        <w:shd w:val="clear" w:color="auto" w:fill="FFFFFF"/>
        <w:spacing w:before="0" w:after="390" w:line="240" w:lineRule="auto"/>
        <w:jc w:val="both"/>
        <w:rPr>
          <w:rFonts w:ascii="Times New Roman" w:eastAsia="Times New Roman" w:hAnsi="Times New Roman" w:cs="Times New Roman"/>
          <w:color w:val="222222"/>
          <w:spacing w:val="4"/>
          <w:sz w:val="24"/>
          <w:szCs w:val="24"/>
        </w:rPr>
      </w:pPr>
    </w:p>
    <w:p w:rsidR="00DA0A77" w:rsidRDefault="00DA0A77" w:rsidP="00DA0A77">
      <w:pPr>
        <w:pStyle w:val="ListParagraph"/>
        <w:numPr>
          <w:ilvl w:val="0"/>
          <w:numId w:val="17"/>
        </w:numPr>
        <w:shd w:val="clear" w:color="auto" w:fill="FFFFFF"/>
        <w:spacing w:before="0" w:after="390" w:line="240" w:lineRule="auto"/>
        <w:jc w:val="both"/>
        <w:rPr>
          <w:rFonts w:ascii="Times New Roman" w:eastAsia="Times New Roman" w:hAnsi="Times New Roman" w:cs="Times New Roman"/>
          <w:b/>
          <w:color w:val="222222"/>
          <w:spacing w:val="4"/>
          <w:sz w:val="28"/>
          <w:szCs w:val="24"/>
        </w:rPr>
      </w:pPr>
      <w:r>
        <w:rPr>
          <w:rFonts w:ascii="Times New Roman" w:eastAsia="Times New Roman" w:hAnsi="Times New Roman" w:cs="Times New Roman"/>
          <w:b/>
          <w:color w:val="222222"/>
          <w:spacing w:val="4"/>
          <w:sz w:val="28"/>
          <w:szCs w:val="24"/>
        </w:rPr>
        <w:t>Facial Recognition</w:t>
      </w:r>
    </w:p>
    <w:p w:rsidR="00DA0A77" w:rsidRDefault="00DA0A77" w:rsidP="00DA0A77">
      <w:pPr>
        <w:pStyle w:val="ListParagraph"/>
        <w:shd w:val="clear" w:color="auto" w:fill="FFFFFF"/>
        <w:spacing w:before="0" w:after="390" w:line="240" w:lineRule="auto"/>
        <w:jc w:val="both"/>
        <w:rPr>
          <w:rFonts w:ascii="Times New Roman" w:eastAsia="Times New Roman" w:hAnsi="Times New Roman" w:cs="Times New Roman"/>
          <w:b/>
          <w:color w:val="222222"/>
          <w:spacing w:val="4"/>
          <w:sz w:val="28"/>
          <w:szCs w:val="24"/>
        </w:rPr>
      </w:pPr>
    </w:p>
    <w:p w:rsidR="00DA0A77" w:rsidRPr="00DA0A77" w:rsidRDefault="00DA0A77" w:rsidP="00DA0A77">
      <w:pPr>
        <w:pStyle w:val="ListParagraph"/>
        <w:shd w:val="clear" w:color="auto" w:fill="FFFFFF"/>
        <w:spacing w:before="0" w:after="390" w:line="240" w:lineRule="auto"/>
        <w:jc w:val="both"/>
        <w:rPr>
          <w:rFonts w:ascii="Times New Roman" w:eastAsia="Times New Roman" w:hAnsi="Times New Roman" w:cs="Times New Roman"/>
          <w:color w:val="222222"/>
          <w:spacing w:val="4"/>
          <w:sz w:val="24"/>
          <w:szCs w:val="24"/>
        </w:rPr>
      </w:pPr>
      <w:r>
        <w:rPr>
          <w:rFonts w:ascii="Times New Roman" w:eastAsia="Times New Roman" w:hAnsi="Times New Roman" w:cs="Times New Roman"/>
          <w:color w:val="222222"/>
          <w:spacing w:val="4"/>
          <w:sz w:val="24"/>
          <w:szCs w:val="24"/>
        </w:rPr>
        <w:t xml:space="preserve">We have face embedding for each face in the system. Whenever we pass a new face to the system, it calculates its face embedding and compares it with the </w:t>
      </w:r>
      <w:bookmarkStart w:id="5" w:name="_GoBack"/>
      <w:bookmarkEnd w:id="5"/>
      <w:r>
        <w:rPr>
          <w:rFonts w:ascii="Times New Roman" w:eastAsia="Times New Roman" w:hAnsi="Times New Roman" w:cs="Times New Roman"/>
          <w:color w:val="222222"/>
          <w:spacing w:val="4"/>
          <w:sz w:val="24"/>
          <w:szCs w:val="24"/>
        </w:rPr>
        <w:t>ones we already have. The face is recognized, if its face embedding closely matches any other face embedding in the database.</w:t>
      </w:r>
    </w:p>
    <w:p w:rsidR="009F0A27" w:rsidRPr="009F0A27" w:rsidRDefault="009F0A27" w:rsidP="00DA66F3">
      <w:pPr>
        <w:ind w:firstLine="720"/>
        <w:rPr>
          <w:rFonts w:ascii="Times New Roman" w:hAnsi="Times New Roman" w:cs="Times New Roman"/>
          <w:sz w:val="28"/>
        </w:rPr>
      </w:pPr>
    </w:p>
    <w:p w:rsidR="00DA66F3" w:rsidRPr="00DA66F3" w:rsidRDefault="00DA66F3" w:rsidP="00DA66F3">
      <w:pPr>
        <w:ind w:firstLine="720"/>
        <w:rPr>
          <w:rFonts w:ascii="Times New Roman" w:hAnsi="Times New Roman" w:cs="Times New Roman"/>
          <w:sz w:val="32"/>
        </w:rPr>
      </w:pPr>
      <w:r>
        <w:rPr>
          <w:rFonts w:ascii="Times New Roman" w:hAnsi="Times New Roman" w:cs="Times New Roman"/>
          <w:sz w:val="32"/>
        </w:rPr>
        <w:t>Step 1: - Install Libraries</w:t>
      </w:r>
    </w:p>
    <w:sectPr w:rsidR="00DA66F3" w:rsidRPr="00DA66F3" w:rsidSect="00AE4824">
      <w:footerReference w:type="default" r:id="rI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9D7" w:rsidRDefault="00B659D7" w:rsidP="00C6554A">
      <w:pPr>
        <w:spacing w:before="0" w:after="0" w:line="240" w:lineRule="auto"/>
      </w:pPr>
      <w:r>
        <w:separator/>
      </w:r>
    </w:p>
  </w:endnote>
  <w:endnote w:type="continuationSeparator" w:id="0">
    <w:p w:rsidR="00B659D7" w:rsidRDefault="00B659D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DA0A7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9D7" w:rsidRDefault="00B659D7" w:rsidP="00C6554A">
      <w:pPr>
        <w:spacing w:before="0" w:after="0" w:line="240" w:lineRule="auto"/>
      </w:pPr>
      <w:r>
        <w:separator/>
      </w:r>
    </w:p>
  </w:footnote>
  <w:footnote w:type="continuationSeparator" w:id="0">
    <w:p w:rsidR="00B659D7" w:rsidRDefault="00B659D7"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CA1766C"/>
    <w:multiLevelType w:val="hybridMultilevel"/>
    <w:tmpl w:val="45A4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43110"/>
    <w:multiLevelType w:val="hybridMultilevel"/>
    <w:tmpl w:val="E9AAD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824"/>
    <w:rsid w:val="002554CD"/>
    <w:rsid w:val="00293B83"/>
    <w:rsid w:val="002B4294"/>
    <w:rsid w:val="00333D0D"/>
    <w:rsid w:val="004C049F"/>
    <w:rsid w:val="005000E2"/>
    <w:rsid w:val="006A3CE7"/>
    <w:rsid w:val="00725E27"/>
    <w:rsid w:val="0085667A"/>
    <w:rsid w:val="009F0A27"/>
    <w:rsid w:val="00AE4824"/>
    <w:rsid w:val="00B659D7"/>
    <w:rsid w:val="00C6554A"/>
    <w:rsid w:val="00DA0A77"/>
    <w:rsid w:val="00DA66F3"/>
    <w:rsid w:val="00EB0923"/>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0B3991-3B10-4FDD-A886-52A6BDBA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E4824"/>
    <w:pPr>
      <w:ind w:left="720"/>
      <w:contextualSpacing/>
    </w:pPr>
  </w:style>
  <w:style w:type="paragraph" w:styleId="NormalWeb">
    <w:name w:val="Normal (Web)"/>
    <w:basedOn w:val="Normal"/>
    <w:uiPriority w:val="99"/>
    <w:semiHidden/>
    <w:unhideWhenUsed/>
    <w:rsid w:val="009F0A2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3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opa\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36431C33014FF795A5959DFB12590F"/>
        <w:category>
          <w:name w:val="General"/>
          <w:gallery w:val="placeholder"/>
        </w:category>
        <w:types>
          <w:type w:val="bbPlcHdr"/>
        </w:types>
        <w:behaviors>
          <w:behavior w:val="content"/>
        </w:behaviors>
        <w:guid w:val="{F931CBD0-7A3B-457C-9EF0-13B38ED54D8F}"/>
      </w:docPartPr>
      <w:docPartBody>
        <w:p w:rsidR="00532245" w:rsidRDefault="00E92351">
          <w:pPr>
            <w:pStyle w:val="0236431C33014FF795A5959DFB12590F"/>
          </w:pPr>
          <w:r w:rsidRPr="00D5413C">
            <w:t>REPORT SUBTITLE</w:t>
          </w:r>
        </w:p>
      </w:docPartBody>
    </w:docPart>
    <w:docPart>
      <w:docPartPr>
        <w:name w:val="ED6A60CABC7242E6A72BBEA4C5AED982"/>
        <w:category>
          <w:name w:val="General"/>
          <w:gallery w:val="placeholder"/>
        </w:category>
        <w:types>
          <w:type w:val="bbPlcHdr"/>
        </w:types>
        <w:behaviors>
          <w:behavior w:val="content"/>
        </w:behaviors>
        <w:guid w:val="{8688F9CB-A2AD-4371-8970-7B66EB1F254A}"/>
      </w:docPartPr>
      <w:docPartBody>
        <w:p w:rsidR="00532245" w:rsidRDefault="00E92351">
          <w:pPr>
            <w:pStyle w:val="ED6A60CABC7242E6A72BBEA4C5AED982"/>
          </w:pPr>
          <w:r>
            <w:t>Name</w:t>
          </w:r>
        </w:p>
      </w:docPartBody>
    </w:docPart>
    <w:docPart>
      <w:docPartPr>
        <w:name w:val="3506F1BA6DF245599A1BB1B4FBD7664B"/>
        <w:category>
          <w:name w:val="General"/>
          <w:gallery w:val="placeholder"/>
        </w:category>
        <w:types>
          <w:type w:val="bbPlcHdr"/>
        </w:types>
        <w:behaviors>
          <w:behavior w:val="content"/>
        </w:behaviors>
        <w:guid w:val="{FFB80AC9-A283-435C-B731-7F22FBEE3098}"/>
      </w:docPartPr>
      <w:docPartBody>
        <w:p w:rsidR="00532245" w:rsidRDefault="00E92351">
          <w:pPr>
            <w:pStyle w:val="3506F1BA6DF245599A1BB1B4FBD7664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51"/>
    <w:rsid w:val="00532245"/>
    <w:rsid w:val="006B39E1"/>
    <w:rsid w:val="00E9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8870375B0E4AFF9BB2FB42473745FE">
    <w:name w:val="698870375B0E4AFF9BB2FB42473745FE"/>
  </w:style>
  <w:style w:type="paragraph" w:customStyle="1" w:styleId="0236431C33014FF795A5959DFB12590F">
    <w:name w:val="0236431C33014FF795A5959DFB12590F"/>
  </w:style>
  <w:style w:type="paragraph" w:customStyle="1" w:styleId="ED6A60CABC7242E6A72BBEA4C5AED982">
    <w:name w:val="ED6A60CABC7242E6A72BBEA4C5AED982"/>
  </w:style>
  <w:style w:type="paragraph" w:customStyle="1" w:styleId="5779E77E75D14392986AC2C3FE89E85E">
    <w:name w:val="5779E77E75D14392986AC2C3FE89E85E"/>
  </w:style>
  <w:style w:type="paragraph" w:customStyle="1" w:styleId="3506F1BA6DF245599A1BB1B4FBD7664B">
    <w:name w:val="3506F1BA6DF245599A1BB1B4FBD7664B"/>
  </w:style>
  <w:style w:type="paragraph" w:customStyle="1" w:styleId="DD00232CACC84D65AC95AD86A19BC979">
    <w:name w:val="DD00232CACC84D65AC95AD86A19BC979"/>
  </w:style>
  <w:style w:type="paragraph" w:customStyle="1" w:styleId="574CDA2E05F64BA8BE6DC063DE5F5395">
    <w:name w:val="574CDA2E05F64BA8BE6DC063DE5F5395"/>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E6E5A6180ECB450AA01CB52AE6334234">
    <w:name w:val="E6E5A6180ECB450AA01CB52AE6334234"/>
  </w:style>
  <w:style w:type="paragraph" w:customStyle="1" w:styleId="6767EC6ED1584A92BC505711FDC831B7">
    <w:name w:val="6767EC6ED1584A92BC505711FDC831B7"/>
  </w:style>
  <w:style w:type="paragraph" w:customStyle="1" w:styleId="28AA092E863043BC930058224043AE34">
    <w:name w:val="28AA092E863043BC930058224043AE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98</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 Kumar Reddy Bhopathi</dc:creator>
  <cp:keywords/>
  <dc:description/>
  <cp:lastModifiedBy>Microsoft account</cp:lastModifiedBy>
  <cp:revision>3</cp:revision>
  <dcterms:created xsi:type="dcterms:W3CDTF">2022-04-07T15:41:00Z</dcterms:created>
  <dcterms:modified xsi:type="dcterms:W3CDTF">2022-04-10T16:09:00Z</dcterms:modified>
</cp:coreProperties>
</file>